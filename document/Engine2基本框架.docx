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Engine2</w:t>
      </w:r>
      <w:bookmarkStart w:id="0" w:name="_GoBack"/>
      <w:bookmarkEnd w:id="0"/>
      <w:r>
        <w:rPr>
          <w:rFonts w:hint="eastAsia"/>
          <w:lang w:val="en-US" w:eastAsia="zh-CN"/>
        </w:rPr>
        <w:t>基本框架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代码目录结构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engine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logic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lua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tools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UIEditor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TestClient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lualibs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【代码库】（公共资源）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（客户端+服务端、游戏无关）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common、client、server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media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（客户端、游戏无关）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actor、texture、……</w:t>
      </w:r>
    </w:p>
    <w:p>
      <w:pPr>
        <w:pStyle w:val="6"/>
        <w:ind w:firstLine="420" w:firstLineChars="0"/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game</w:t>
      </w: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/>
          <w:color w:val="BDD7EE" w:themeColor="accent1" w:themeTint="66"/>
          <w:sz w:val="21"/>
          <w:szCs w:val="21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（临时测试用，不对外发布）</w:t>
      </w:r>
    </w:p>
    <w:p>
      <w:pPr>
        <w:pStyle w:val="6"/>
        <w:ind w:left="420" w:leftChars="0" w:firstLine="420" w:firstLineChars="0"/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sample</w:t>
      </w:r>
    </w:p>
    <w:p>
      <w:pPr>
        <w:pStyle w:val="6"/>
        <w:ind w:left="840" w:leftChars="0" w:firstLine="420" w:firstLineChars="0"/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plugin</w:t>
      </w:r>
    </w:p>
    <w:p>
      <w:pPr>
        <w:pStyle w:val="6"/>
        <w:ind w:left="1260" w:leftChars="0" w:firstLine="420" w:firstLineChars="0"/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myplugin</w:t>
      </w:r>
    </w:p>
    <w:p>
      <w:pPr>
        <w:pStyle w:val="6"/>
        <w:ind w:left="1680" w:leftChars="0" w:firstLine="420" w:firstLineChars="0"/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block、item、entity、……</w:t>
      </w:r>
    </w:p>
    <w:p>
      <w:pPr>
        <w:pStyle w:val="6"/>
        <w:ind w:left="1260" w:leftChars="0" w:firstLine="0" w:firstLineChars="0"/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map</w:t>
      </w:r>
    </w:p>
    <w:p>
      <w:pPr>
        <w:pStyle w:val="6"/>
        <w:ind w:left="1680" w:leftChars="0" w:firstLine="0" w:firstLineChars="0"/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map001</w:t>
      </w:r>
    </w:p>
    <w:p>
      <w:pPr>
        <w:pStyle w:val="6"/>
        <w:ind w:left="840" w:leftChars="0" w:firstLine="420" w:firstLineChars="0"/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l</w:t>
      </w:r>
      <w:r>
        <w:rPr>
          <w:rFonts w:hint="default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ang</w:t>
      </w:r>
    </w:p>
    <w:p>
      <w:pPr>
        <w:pStyle w:val="6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【game库】（针对游戏的资源）</w:t>
      </w:r>
    </w:p>
    <w:p>
      <w:pPr>
        <w:pStyle w:val="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game01</w:t>
      </w:r>
      <w:r>
        <w:rPr>
          <w:rFonts w:hint="eastAsia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（客户端+服务端、针对游戏）</w:t>
      </w:r>
    </w:p>
    <w:p>
      <w:pPr>
        <w:pStyle w:val="6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plugin、map、lang</w:t>
      </w:r>
    </w:p>
    <w:p>
      <w:pPr>
        <w:pStyle w:val="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game02</w:t>
      </w:r>
    </w:p>
    <w:p>
      <w:pPr>
        <w:pStyle w:val="6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plugin、map、lang</w:t>
      </w:r>
    </w:p>
    <w:p>
      <w:pPr>
        <w:pStyle w:val="6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脚本逻辑与具体游戏无关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运行环境（LuaState）对应单一游戏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保护、热更新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C/S共用和区分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lua调试演示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lualibs模拟环境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id_mappings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调试控制台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print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 = Lib.pv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World.CurWorld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= World.CurWorld:getObject</w:t>
      </w:r>
    </w:p>
    <w:p>
      <w:pPr>
        <w:pStyle w:val="6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E3A85"/>
    <w:rsid w:val="07943E78"/>
    <w:rsid w:val="125104CE"/>
    <w:rsid w:val="16355891"/>
    <w:rsid w:val="2F6A7A03"/>
    <w:rsid w:val="3AD75186"/>
    <w:rsid w:val="3B8936BC"/>
    <w:rsid w:val="3DBF4789"/>
    <w:rsid w:val="42090737"/>
    <w:rsid w:val="42EF4F4C"/>
    <w:rsid w:val="47402C31"/>
    <w:rsid w:val="5748622F"/>
    <w:rsid w:val="63905202"/>
    <w:rsid w:val="646418D0"/>
    <w:rsid w:val="6D535020"/>
    <w:rsid w:val="74C86C5F"/>
    <w:rsid w:val="77BA1D84"/>
    <w:rsid w:val="78D272A8"/>
    <w:rsid w:val="7AD862FF"/>
    <w:rsid w:val="7B6C709F"/>
    <w:rsid w:val="7D3A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代码段"/>
    <w:basedOn w:val="1"/>
    <w:uiPriority w:val="0"/>
    <w:pPr>
      <w:spacing w:line="0" w:lineRule="atLeast"/>
    </w:pPr>
    <w:rPr>
      <w:rFonts w:ascii="Consolas" w:hAnsi="Consolas" w:eastAsia="新宋体"/>
      <w:b/>
      <w:color w:val="2E75B6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2018-10-16T11:34:00Z</dcterms:created>
  <dc:creator>胖纸</dc:creator>
  <cp:lastModifiedBy>胖纸</cp:lastModifiedBy>
  <dcterms:modified xsi:type="dcterms:W3CDTF">2018-10-20T07:56:28Z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